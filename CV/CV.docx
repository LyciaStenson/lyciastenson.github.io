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873"/>
        <w:gridCol w:w="2637"/>
        <w:gridCol w:w="3494"/>
        <w:gridCol w:w="2594"/>
        <w:gridCol w:w="868"/>
      </w:tblGrid>
      <w:tr w:rsidR="00605A5B" w:rsidRPr="001D6B23" w14:paraId="49F358CB" w14:textId="77777777" w:rsidTr="00605A5B">
        <w:trPr>
          <w:trHeight w:val="2285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46D667DF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14:paraId="2A5BA344" w14:textId="6D003E93" w:rsidR="00605A5B" w:rsidRPr="001D6B23" w:rsidRDefault="002742E4" w:rsidP="00605A5B">
            <w:pPr>
              <w:pStyle w:val="Title"/>
              <w:rPr>
                <w:noProof/>
                <w:lang w:val="en-GB"/>
              </w:rPr>
            </w:pPr>
            <w:r>
              <w:rPr>
                <w:rStyle w:val="Emphasis"/>
              </w:rPr>
              <w:t>Lycia Stenson</w:t>
            </w:r>
          </w:p>
          <w:p w14:paraId="18932599" w14:textId="3ED42503" w:rsidR="00605A5B" w:rsidRPr="001D6B23" w:rsidRDefault="00EE1560" w:rsidP="00A77921">
            <w:pPr>
              <w:pStyle w:val="Subtitle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Computer Games Programming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14:paraId="60161368" w14:textId="77777777" w:rsidR="00605A5B" w:rsidRPr="001D6B23" w:rsidRDefault="00605A5B">
            <w:pPr>
              <w:rPr>
                <w:noProof/>
                <w:lang w:val="en-GB"/>
              </w:rPr>
            </w:pPr>
          </w:p>
        </w:tc>
      </w:tr>
      <w:tr w:rsidR="00F4501B" w:rsidRPr="001D6B23" w14:paraId="33706535" w14:textId="77777777" w:rsidTr="000E1D44"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7A23FB0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671F18B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14:paraId="1C4C3A97" w14:textId="77777777" w:rsidR="00F4501B" w:rsidRPr="001D6B23" w:rsidRDefault="00F4501B">
            <w:pPr>
              <w:rPr>
                <w:noProof/>
                <w:lang w:val="en-GB"/>
              </w:rPr>
            </w:pPr>
          </w:p>
        </w:tc>
      </w:tr>
      <w:tr w:rsidR="00605A5B" w:rsidRPr="001D6B23" w14:paraId="7772495B" w14:textId="77777777" w:rsidTr="0057534A">
        <w:trPr>
          <w:trHeight w:val="2057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9E77E7D" w14:textId="77777777" w:rsidR="00605A5B" w:rsidRPr="001D6B23" w:rsidRDefault="00000000" w:rsidP="00605A5B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604447469"/>
                <w:placeholder>
                  <w:docPart w:val="E99FD5B3EAC34270BA2AEE29BB8C4FC6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Contact</w:t>
                </w:r>
              </w:sdtContent>
            </w:sdt>
          </w:p>
          <w:sdt>
            <w:sdtPr>
              <w:rPr>
                <w:noProof/>
                <w:lang w:val="en-GB"/>
              </w:rPr>
              <w:id w:val="-305004315"/>
              <w:placeholder>
                <w:docPart w:val="E5AEA0893EAD41C2AEEC115E2E9FA9F2"/>
              </w:placeholder>
              <w:temporary/>
              <w:showingPlcHdr/>
              <w15:appearance w15:val="hidden"/>
              <w:text/>
            </w:sdtPr>
            <w:sdtContent>
              <w:p w14:paraId="40EC7241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[Address]</w:t>
                </w:r>
              </w:p>
              <w:p w14:paraId="49E7F05E" w14:textId="77777777" w:rsidR="00C1095A" w:rsidRPr="001D6B23" w:rsidRDefault="0057534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[City, County/Region, Postcode]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535805082"/>
              <w:placeholder>
                <w:docPart w:val="E6E59AD225594FB2B9FD63E661C29D69"/>
              </w:placeholder>
              <w:temporary/>
              <w:showingPlcHdr/>
              <w15:appearance w15:val="hidden"/>
              <w:text/>
            </w:sdtPr>
            <w:sdtContent>
              <w:p w14:paraId="61FD2E4C" w14:textId="77777777" w:rsidR="00C1095A" w:rsidRPr="001D6B23" w:rsidRDefault="00C1095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[Phone Number]</w:t>
                </w:r>
              </w:p>
            </w:sdtContent>
          </w:sdt>
          <w:sdt>
            <w:sdtPr>
              <w:rPr>
                <w:noProof/>
                <w:lang w:val="en-GB"/>
              </w:rPr>
              <w:id w:val="-201317738"/>
              <w:placeholder>
                <w:docPart w:val="F9CBC92E26D14BBB97D6708939F87CB4"/>
              </w:placeholder>
              <w:temporary/>
              <w:showingPlcHdr/>
              <w15:appearance w15:val="hidden"/>
              <w:text/>
            </w:sdtPr>
            <w:sdtContent>
              <w:p w14:paraId="48E605E1" w14:textId="77777777" w:rsidR="00C1095A" w:rsidRPr="001D6B23" w:rsidRDefault="00C1095A" w:rsidP="00C1095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[Email]</w:t>
                </w:r>
              </w:p>
            </w:sdtContent>
          </w:sdt>
          <w:p w14:paraId="3B7C74A3" w14:textId="77777777" w:rsidR="00605A5B" w:rsidRPr="001D6B23" w:rsidRDefault="00605A5B" w:rsidP="00605A5B">
            <w:pPr>
              <w:pStyle w:val="TextLeft"/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30935A45" w14:textId="1B26F4E2" w:rsidR="00605A5B" w:rsidRPr="001D6B23" w:rsidRDefault="002742E4" w:rsidP="00605A5B">
            <w:pPr>
              <w:pStyle w:val="Heading2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Personal Profile</w:t>
            </w:r>
          </w:p>
          <w:p w14:paraId="1FFAE6BB" w14:textId="77777777" w:rsidR="00605A5B" w:rsidRPr="001D6B23" w:rsidRDefault="00000000" w:rsidP="006E70D3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985854686"/>
                <w:placeholder>
                  <w:docPart w:val="33D4E771827A4C46988D6D84071FD132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      </w:r>
              </w:sdtContent>
            </w:sdt>
          </w:p>
        </w:tc>
      </w:tr>
      <w:tr w:rsidR="000E1D44" w:rsidRPr="001D6B23" w14:paraId="74816343" w14:textId="77777777" w:rsidTr="000E1D44"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76751573" w14:textId="077FF25A" w:rsidR="000E1D44" w:rsidRPr="001D6B23" w:rsidRDefault="0084131F" w:rsidP="000E1D44">
            <w:pPr>
              <w:pStyle w:val="Heading1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Key Skills</w:t>
            </w:r>
          </w:p>
          <w:p w14:paraId="3E92924E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C#</w:t>
            </w:r>
          </w:p>
          <w:p w14:paraId="4AE86F60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C++</w:t>
            </w:r>
          </w:p>
          <w:p w14:paraId="0CD7DCFB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Unity</w:t>
            </w:r>
          </w:p>
          <w:p w14:paraId="637DA591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Unreal Engine 4</w:t>
            </w:r>
          </w:p>
          <w:p w14:paraId="124EB83D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Godot</w:t>
            </w:r>
          </w:p>
          <w:p w14:paraId="2A63D595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GitHub</w:t>
            </w:r>
          </w:p>
          <w:p w14:paraId="30A8003F" w14:textId="77777777" w:rsid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Visual Studio 2019/2022</w:t>
            </w:r>
          </w:p>
          <w:p w14:paraId="455499E3" w14:textId="579600C2" w:rsidR="000E1D44" w:rsidRPr="006C5D03" w:rsidRDefault="000A0F08" w:rsidP="006C5D03">
            <w:pPr>
              <w:pStyle w:val="TextLeft"/>
              <w:jc w:val="left"/>
              <w:rPr>
                <w:rFonts w:asciiTheme="minorHAnsi" w:hAnsiTheme="minorHAnsi" w:cstheme="minorBidi"/>
                <w:color w:val="auto"/>
                <w:szCs w:val="22"/>
                <w:lang w:val="en-GB"/>
              </w:rPr>
            </w:pPr>
            <w:r w:rsidRPr="000A0F08">
              <w:rPr>
                <w:rFonts w:asciiTheme="minorHAnsi" w:hAnsiTheme="minorHAnsi" w:cstheme="minorBidi"/>
                <w:color w:val="auto"/>
                <w:szCs w:val="22"/>
                <w:lang w:val="en-GB"/>
              </w:rPr>
              <w:t>Trello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-1767221959"/>
              <w:placeholder>
                <w:docPart w:val="CD18C203B8F145B9B32DF4C00581CF25"/>
              </w:placeholder>
              <w:temporary/>
              <w:showingPlcHdr/>
              <w15:appearance w15:val="hidden"/>
              <w:text/>
            </w:sdtPr>
            <w:sdtContent>
              <w:p w14:paraId="59A062AB" w14:textId="77777777" w:rsidR="00A77921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Experience</w:t>
                </w:r>
              </w:p>
            </w:sdtContent>
          </w:sdt>
          <w:p w14:paraId="78F625B7" w14:textId="77777777" w:rsidR="000E1D44" w:rsidRPr="001D6B23" w:rsidRDefault="00000000" w:rsidP="000E1D44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170029467"/>
                <w:placeholder>
                  <w:docPart w:val="4F1DBFC578FD44299AB4D84B529C36A4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14:paraId="1611D764" w14:textId="77777777" w:rsidR="000E1D44" w:rsidRPr="001D6B23" w:rsidRDefault="00000000" w:rsidP="000E1D44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1063243444"/>
                <w:placeholder>
                  <w:docPart w:val="4743E3FDC692440395AD439802FEDD97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0E1D44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116342317"/>
                <w:placeholder>
                  <w:docPart w:val="80E008DD60E8408F8F6F1BFB4FEE156D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0E1D44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421921395"/>
                <w:placeholder>
                  <w:docPart w:val="85E113DF679D4B09A59B593A4666A1B5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14:paraId="4580DF2F" w14:textId="77777777" w:rsidR="000E1D44" w:rsidRPr="001D6B23" w:rsidRDefault="000E1D44" w:rsidP="000E1D44">
            <w:pPr>
              <w:pStyle w:val="TextRight"/>
              <w:rPr>
                <w:noProof/>
                <w:sz w:val="21"/>
                <w:lang w:val="en-GB"/>
              </w:rPr>
            </w:pPr>
          </w:p>
          <w:p w14:paraId="7BFEEF54" w14:textId="77777777" w:rsidR="0057534A" w:rsidRPr="001D6B23" w:rsidRDefault="00000000" w:rsidP="0057534A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800105537"/>
                <w:placeholder>
                  <w:docPart w:val="7DDF6B8E77444E9787034FE4BA7EA0D5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14:paraId="7E3060DF" w14:textId="77777777" w:rsidR="0057534A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538326528"/>
                <w:placeholder>
                  <w:docPart w:val="E510BB89F7954ADAB91FD054BB3FBC42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285199606"/>
                <w:placeholder>
                  <w:docPart w:val="4AE3CBDA66A2480FBF7570101F0FAFE8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1749461708"/>
                <w:placeholder>
                  <w:docPart w:val="E8E63B27BD064CC1B832168934361A46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14:paraId="210158DA" w14:textId="77777777" w:rsidR="000E1D44" w:rsidRPr="001D6B23" w:rsidRDefault="0057534A" w:rsidP="0057534A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</w:p>
          <w:p w14:paraId="4BBA7731" w14:textId="77777777" w:rsidR="0057534A" w:rsidRPr="001D6B23" w:rsidRDefault="00000000" w:rsidP="0057534A">
            <w:pPr>
              <w:pStyle w:val="SmallTex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758651016"/>
                <w:placeholder>
                  <w:docPart w:val="F3E7C279290348F6BD40ED703D8F80A9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[Dates from] - [To]</w:t>
                </w:r>
              </w:sdtContent>
            </w:sdt>
          </w:p>
          <w:p w14:paraId="4B7B5E07" w14:textId="77777777" w:rsidR="0057534A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1427684914"/>
                <w:placeholder>
                  <w:docPart w:val="6AA33C42FBC846DAA45AC8528665ADC8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title]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104505620"/>
                <w:placeholder>
                  <w:docPart w:val="EA919C4D3A154D0783CDD71BAE1CC02D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[Job position]</w:t>
                </w:r>
              </w:sdtContent>
            </w:sdt>
            <w:r w:rsidR="0057534A" w:rsidRPr="001D6B23">
              <w:rPr>
                <w:noProof/>
                <w:lang w:val="en-GB" w:bidi="en-GB"/>
              </w:rPr>
              <w:t xml:space="preserve"> • </w:t>
            </w:r>
            <w:sdt>
              <w:sdtPr>
                <w:rPr>
                  <w:noProof/>
                  <w:lang w:val="en-GB"/>
                </w:rPr>
                <w:id w:val="-926888980"/>
                <w:placeholder>
                  <w:docPart w:val="F465D8CC632942068F013554CB4977BE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[Company name]</w:t>
                </w:r>
              </w:sdtContent>
            </w:sdt>
          </w:p>
          <w:p w14:paraId="56D31A78" w14:textId="77777777" w:rsidR="000E1D44" w:rsidRPr="001D6B23" w:rsidRDefault="0057534A" w:rsidP="0057534A">
            <w:pPr>
              <w:pStyle w:val="TextRight"/>
              <w:rPr>
                <w:noProof/>
                <w:sz w:val="21"/>
                <w:lang w:val="en-GB"/>
              </w:rPr>
            </w:pPr>
            <w:r w:rsidRPr="001D6B23">
              <w:rPr>
                <w:noProof/>
                <w:sz w:val="21"/>
                <w:szCs w:val="21"/>
                <w:lang w:val="en-GB" w:bidi="en-GB"/>
              </w:rPr>
              <w:t xml:space="preserve"> </w:t>
            </w:r>
          </w:p>
          <w:p w14:paraId="7BAB44F5" w14:textId="77777777" w:rsidR="000E1D44" w:rsidRPr="001D6B23" w:rsidRDefault="00000000" w:rsidP="0057534A">
            <w:pPr>
              <w:pStyle w:val="TextRight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87393142"/>
                <w:placeholder>
                  <w:docPart w:val="00EF0A34752148B2832CB3A664D0AB24"/>
                </w:placeholder>
                <w:temporary/>
                <w:showingPlcHdr/>
                <w15:appearance w15:val="hidden"/>
                <w:text/>
              </w:sdtPr>
              <w:sdtContent>
                <w:r w:rsidR="0057534A" w:rsidRPr="001D6B23">
                  <w:rPr>
                    <w:noProof/>
                    <w:lang w:val="en-GB" w:bidi="en-GB"/>
                  </w:rPr>
                  <w:t>[This is the place for a brief summary of your key responsibilities and most stellar accomplishments.]</w:t>
                </w:r>
              </w:sdtContent>
            </w:sdt>
          </w:p>
        </w:tc>
      </w:tr>
      <w:tr w:rsidR="000E1D44" w:rsidRPr="001D6B23" w14:paraId="72011114" w14:textId="77777777" w:rsidTr="000E1D44">
        <w:trPr>
          <w:trHeight w:val="2375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2C9EFB6" w14:textId="77777777" w:rsidR="000E1D44" w:rsidRPr="001D6B23" w:rsidRDefault="00000000" w:rsidP="00A77921">
            <w:pPr>
              <w:pStyle w:val="Heading1"/>
              <w:rPr>
                <w:noProof/>
                <w:lang w:val="en-GB"/>
              </w:rPr>
            </w:pPr>
            <w:sdt>
              <w:sdtPr>
                <w:rPr>
                  <w:noProof/>
                  <w:lang w:val="en-GB"/>
                </w:rPr>
                <w:id w:val="-242716918"/>
                <w:placeholder>
                  <w:docPart w:val="60F34FF0416A4EE2ABD0143604CB291A"/>
                </w:placeholder>
                <w:temporary/>
                <w:showingPlcHdr/>
                <w15:appearance w15:val="hidden"/>
                <w:text/>
              </w:sdtPr>
              <w:sdtContent>
                <w:r w:rsidR="00A77921" w:rsidRPr="001D6B23">
                  <w:rPr>
                    <w:noProof/>
                    <w:lang w:val="en-GB" w:bidi="en-GB"/>
                  </w:rPr>
                  <w:t>Key skills</w:t>
                </w:r>
              </w:sdtContent>
            </w:sdt>
          </w:p>
          <w:sdt>
            <w:sdtPr>
              <w:rPr>
                <w:noProof/>
                <w:lang w:val="en-GB"/>
              </w:rPr>
              <w:id w:val="-1377702955"/>
              <w:placeholder>
                <w:docPart w:val="6F085C0456264955B3F8297C8A850A9B"/>
              </w:placeholder>
              <w:temporary/>
              <w:showingPlcHdr/>
              <w15:appearance w15:val="hidden"/>
              <w:text/>
            </w:sdtPr>
            <w:sdtContent>
              <w:p w14:paraId="37FDE206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Marketing</w:t>
                </w:r>
              </w:p>
              <w:p w14:paraId="21D4CFE8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Project management</w:t>
                </w:r>
              </w:p>
              <w:p w14:paraId="7C38B4F2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 xml:space="preserve">Budget planning </w:t>
                </w:r>
              </w:p>
              <w:p w14:paraId="26829490" w14:textId="77777777" w:rsidR="0057534A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Social media</w:t>
                </w:r>
              </w:p>
              <w:p w14:paraId="7A8A1A79" w14:textId="77777777" w:rsidR="000E1D44" w:rsidRPr="001D6B23" w:rsidRDefault="0057534A" w:rsidP="0057534A">
                <w:pPr>
                  <w:pStyle w:val="TextLef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Planning</w:t>
                </w:r>
              </w:p>
            </w:sdtContent>
          </w:sdt>
        </w:tc>
        <w:tc>
          <w:tcPr>
            <w:tcW w:w="7189" w:type="dxa"/>
            <w:gridSpan w:val="3"/>
            <w:tcBorders>
              <w:top w:val="single" w:sz="8" w:space="0" w:color="648276" w:themeColor="accent5"/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61914896"/>
              <w:placeholder>
                <w:docPart w:val="28D907E540BB458FBF28EF2290D027D5"/>
              </w:placeholder>
              <w:temporary/>
              <w:showingPlcHdr/>
              <w15:appearance w15:val="hidden"/>
              <w:text/>
            </w:sdtPr>
            <w:sdtContent>
              <w:p w14:paraId="1F267CB6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Communication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884376286"/>
              <w:placeholder>
                <w:docPart w:val="755A2E71F9274DBEBA704ED3935286C5"/>
              </w:placeholder>
              <w:temporary/>
              <w:showingPlcHdr/>
              <w15:appearance w15:val="hidden"/>
              <w:text/>
            </w:sdtPr>
            <w:sdtContent>
              <w:p w14:paraId="228B0333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[You delivered that big presentation and got great feedback. Don’t be shy about it now!</w:t>
                </w:r>
              </w:p>
              <w:p w14:paraId="4A066E07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This is the place to show how well you work and play with others.]</w:t>
                </w:r>
              </w:p>
            </w:sdtContent>
          </w:sdt>
          <w:p w14:paraId="73B7ECB7" w14:textId="77777777" w:rsidR="000E1D44" w:rsidRPr="001D6B23" w:rsidRDefault="000E1D44" w:rsidP="000E1D44">
            <w:pPr>
              <w:pStyle w:val="TextRight"/>
              <w:rPr>
                <w:noProof/>
                <w:lang w:val="en-GB"/>
              </w:rPr>
            </w:pPr>
          </w:p>
        </w:tc>
      </w:tr>
      <w:tr w:rsidR="000E1D44" w:rsidRPr="001D6B23" w14:paraId="45B91FB1" w14:textId="77777777" w:rsidTr="000E1D44">
        <w:trPr>
          <w:trHeight w:val="1604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2DF91BF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727186010"/>
              <w:placeholder>
                <w:docPart w:val="DF375EE9A34149368625D7E27174E48C"/>
              </w:placeholder>
              <w:temporary/>
              <w:showingPlcHdr/>
              <w15:appearance w15:val="hidden"/>
              <w:text/>
            </w:sdtPr>
            <w:sdtContent>
              <w:p w14:paraId="48B365CB" w14:textId="77777777" w:rsidR="0057534A" w:rsidRPr="001D6B23" w:rsidRDefault="00A77921" w:rsidP="0057534A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Leadership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1609930794"/>
              <w:placeholder>
                <w:docPart w:val="6FDD913EF2D3409F99EFAAB2DDE948ED"/>
              </w:placeholder>
              <w:temporary/>
              <w:showingPlcHdr/>
              <w15:appearance w15:val="hidden"/>
              <w:text/>
            </w:sdtPr>
            <w:sdtContent>
              <w:p w14:paraId="2554EF05" w14:textId="77777777" w:rsidR="0057534A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[Are you president of your society, head of the accommodation board or a team leader for your favourite charity?</w:t>
                </w:r>
              </w:p>
              <w:p w14:paraId="4662573A" w14:textId="77777777" w:rsidR="000E1D44" w:rsidRPr="001D6B23" w:rsidRDefault="0057534A" w:rsidP="000E1D44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You’re a natural leader – tell it like it is!]</w:t>
                </w:r>
              </w:p>
            </w:sdtContent>
          </w:sdt>
        </w:tc>
      </w:tr>
      <w:tr w:rsidR="000E1D44" w:rsidRPr="001D6B23" w14:paraId="6E372D4B" w14:textId="77777777" w:rsidTr="000E1D44">
        <w:trPr>
          <w:trHeight w:val="149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14:paraId="6A01980C" w14:textId="77777777" w:rsidR="000E1D44" w:rsidRPr="001D6B23" w:rsidRDefault="000E1D44">
            <w:pPr>
              <w:rPr>
                <w:noProof/>
                <w:lang w:val="en-GB"/>
              </w:rPr>
            </w:pP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</w:tcBorders>
          </w:tcPr>
          <w:sdt>
            <w:sdtPr>
              <w:rPr>
                <w:noProof/>
                <w:lang w:val="en-GB"/>
              </w:rPr>
              <w:id w:val="-465741575"/>
              <w:placeholder>
                <w:docPart w:val="4FFDD858F8334537AA8EE67EA128DF15"/>
              </w:placeholder>
              <w:temporary/>
              <w:showingPlcHdr/>
              <w15:appearance w15:val="hidden"/>
              <w:text/>
            </w:sdtPr>
            <w:sdtContent>
              <w:p w14:paraId="5A3300E4" w14:textId="77777777" w:rsidR="000E1D44" w:rsidRPr="001D6B23" w:rsidRDefault="00A77921" w:rsidP="00A77921">
                <w:pPr>
                  <w:pStyle w:val="Heading2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References</w:t>
                </w:r>
              </w:p>
            </w:sdtContent>
          </w:sdt>
          <w:sdt>
            <w:sdtPr>
              <w:rPr>
                <w:noProof/>
                <w:w w:val="105"/>
                <w:lang w:val="en-GB"/>
              </w:rPr>
              <w:id w:val="-408077227"/>
              <w:placeholder>
                <w:docPart w:val="23E7CC9C9F634E93AA133F3AAC525F80"/>
              </w:placeholder>
              <w:temporary/>
              <w:showingPlcHdr/>
              <w15:appearance w15:val="hidden"/>
              <w:text/>
            </w:sdtPr>
            <w:sdtContent>
              <w:p w14:paraId="71B60052" w14:textId="77777777" w:rsidR="000E1D44" w:rsidRPr="001D6B23" w:rsidRDefault="0057534A" w:rsidP="0057534A">
                <w:pPr>
                  <w:pStyle w:val="TextRight"/>
                  <w:rPr>
                    <w:noProof/>
                    <w:lang w:val="en-GB"/>
                  </w:rPr>
                </w:pPr>
                <w:r w:rsidRPr="001D6B23">
                  <w:rPr>
                    <w:noProof/>
                    <w:lang w:val="en-GB" w:bidi="en-GB"/>
                  </w:rPr>
                  <w:t>[Available upon request.]</w:t>
                </w:r>
              </w:p>
            </w:sdtContent>
          </w:sdt>
        </w:tc>
      </w:tr>
    </w:tbl>
    <w:p w14:paraId="55D1787A" w14:textId="77777777" w:rsidR="00C55D85" w:rsidRPr="001D6B23" w:rsidRDefault="00C55D85">
      <w:pPr>
        <w:rPr>
          <w:noProof/>
          <w:lang w:val="en-GB"/>
        </w:rPr>
      </w:pPr>
    </w:p>
    <w:sectPr w:rsidR="00C55D85" w:rsidRPr="001D6B23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8CD0F" w14:textId="77777777" w:rsidR="00C32293" w:rsidRDefault="00C32293" w:rsidP="00F316AD">
      <w:r>
        <w:separator/>
      </w:r>
    </w:p>
  </w:endnote>
  <w:endnote w:type="continuationSeparator" w:id="0">
    <w:p w14:paraId="749A4C00" w14:textId="77777777" w:rsidR="00C32293" w:rsidRDefault="00C3229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CAAB" w14:textId="77777777" w:rsidR="000E1D44" w:rsidRPr="00492867" w:rsidRDefault="000E1D44">
    <w:pPr>
      <w:pStyle w:val="Footer"/>
      <w:rPr>
        <w:lang w:val="en-GB"/>
      </w:rPr>
    </w:pPr>
    <w:r w:rsidRPr="00492867">
      <w:rPr>
        <w:noProof/>
        <w:lang w:val="en-GB" w:eastAsia="zh-CN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38A715" wp14:editId="6C6EB4BB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20D73F" id="Rectangle 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D57AF" w14:textId="77777777" w:rsidR="00C32293" w:rsidRDefault="00C32293" w:rsidP="00F316AD">
      <w:r>
        <w:separator/>
      </w:r>
    </w:p>
  </w:footnote>
  <w:footnote w:type="continuationSeparator" w:id="0">
    <w:p w14:paraId="09A13D11" w14:textId="77777777" w:rsidR="00C32293" w:rsidRDefault="00C32293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80CB1C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482CF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8F846E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787D7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3A1E5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C6226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86AF8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368BA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32B6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623F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F284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0259D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E2D51E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88124114">
    <w:abstractNumId w:val="11"/>
  </w:num>
  <w:num w:numId="2" w16cid:durableId="1241598633">
    <w:abstractNumId w:val="12"/>
  </w:num>
  <w:num w:numId="3" w16cid:durableId="1519463437">
    <w:abstractNumId w:val="10"/>
  </w:num>
  <w:num w:numId="4" w16cid:durableId="217400551">
    <w:abstractNumId w:val="9"/>
  </w:num>
  <w:num w:numId="5" w16cid:durableId="1083915093">
    <w:abstractNumId w:val="7"/>
  </w:num>
  <w:num w:numId="6" w16cid:durableId="30109734">
    <w:abstractNumId w:val="6"/>
  </w:num>
  <w:num w:numId="7" w16cid:durableId="442388741">
    <w:abstractNumId w:val="5"/>
  </w:num>
  <w:num w:numId="8" w16cid:durableId="541357652">
    <w:abstractNumId w:val="4"/>
  </w:num>
  <w:num w:numId="9" w16cid:durableId="978219431">
    <w:abstractNumId w:val="8"/>
  </w:num>
  <w:num w:numId="10" w16cid:durableId="465662675">
    <w:abstractNumId w:val="3"/>
  </w:num>
  <w:num w:numId="11" w16cid:durableId="1077019626">
    <w:abstractNumId w:val="2"/>
  </w:num>
  <w:num w:numId="12" w16cid:durableId="1894468235">
    <w:abstractNumId w:val="1"/>
  </w:num>
  <w:num w:numId="13" w16cid:durableId="701786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CA"/>
    <w:rsid w:val="000A0F08"/>
    <w:rsid w:val="000E1D44"/>
    <w:rsid w:val="000F65CA"/>
    <w:rsid w:val="0016224E"/>
    <w:rsid w:val="001D6B23"/>
    <w:rsid w:val="0020696E"/>
    <w:rsid w:val="002356A2"/>
    <w:rsid w:val="002742E4"/>
    <w:rsid w:val="002D12DA"/>
    <w:rsid w:val="003019B2"/>
    <w:rsid w:val="0034688D"/>
    <w:rsid w:val="0040233B"/>
    <w:rsid w:val="00492867"/>
    <w:rsid w:val="004C42B7"/>
    <w:rsid w:val="00511A6E"/>
    <w:rsid w:val="0057534A"/>
    <w:rsid w:val="00605A5B"/>
    <w:rsid w:val="006C5D03"/>
    <w:rsid w:val="006C60E6"/>
    <w:rsid w:val="006E70D3"/>
    <w:rsid w:val="007B0F94"/>
    <w:rsid w:val="0084131F"/>
    <w:rsid w:val="009D2F5C"/>
    <w:rsid w:val="00A77921"/>
    <w:rsid w:val="00AD4397"/>
    <w:rsid w:val="00B575FB"/>
    <w:rsid w:val="00C03AC3"/>
    <w:rsid w:val="00C1095A"/>
    <w:rsid w:val="00C32293"/>
    <w:rsid w:val="00C55D85"/>
    <w:rsid w:val="00CA2273"/>
    <w:rsid w:val="00CD50FD"/>
    <w:rsid w:val="00CD52FA"/>
    <w:rsid w:val="00D47124"/>
    <w:rsid w:val="00DD5D7B"/>
    <w:rsid w:val="00EE1560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9A8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AD4397"/>
    <w:rPr>
      <w:rFonts w:ascii="Arial" w:hAnsi="Arial" w:cs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D4397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D4397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AD4397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D4397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D4397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AD4397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D4397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D4397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D4397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AD43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4397"/>
    <w:rPr>
      <w:rFonts w:ascii="Arial" w:hAnsi="Arial" w:cs="Arial"/>
      <w:color w:val="000000" w:themeColor="text1"/>
    </w:rPr>
  </w:style>
  <w:style w:type="table" w:styleId="TableGrid">
    <w:name w:val="Table Grid"/>
    <w:basedOn w:val="TableNormal"/>
    <w:uiPriority w:val="39"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AD4397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AD4397"/>
    <w:rPr>
      <w:rFonts w:ascii="Georgia" w:hAnsi="Georgia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D4397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AD4397"/>
    <w:rPr>
      <w:rFonts w:ascii="Georgia" w:hAnsi="Georgia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AD4397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AD4397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AD4397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AD4397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AD4397"/>
    <w:pPr>
      <w:spacing w:line="288" w:lineRule="auto"/>
    </w:pPr>
    <w:rPr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D4397"/>
    <w:rPr>
      <w:rFonts w:ascii="Arial" w:hAnsi="Arial" w:cs="Arial"/>
      <w:color w:val="808080"/>
    </w:rPr>
  </w:style>
  <w:style w:type="character" w:styleId="Emphasis">
    <w:name w:val="Emphasis"/>
    <w:uiPriority w:val="20"/>
    <w:qFormat/>
    <w:rsid w:val="00AD4397"/>
    <w:rPr>
      <w:rFonts w:ascii="Arial" w:hAnsi="Arial" w:cs="Arial"/>
      <w:color w:val="648276" w:themeColor="accent5"/>
    </w:rPr>
  </w:style>
  <w:style w:type="numbering" w:styleId="111111">
    <w:name w:val="Outline List 2"/>
    <w:basedOn w:val="NoList"/>
    <w:uiPriority w:val="99"/>
    <w:semiHidden/>
    <w:unhideWhenUsed/>
    <w:rsid w:val="00AD4397"/>
    <w:pPr>
      <w:numPr>
        <w:numId w:val="1"/>
      </w:numPr>
    </w:pPr>
  </w:style>
  <w:style w:type="numbering" w:styleId="1ai">
    <w:name w:val="Outline List 1"/>
    <w:basedOn w:val="NoList"/>
    <w:uiPriority w:val="99"/>
    <w:semiHidden/>
    <w:unhideWhenUsed/>
    <w:rsid w:val="00AD4397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97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97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97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97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97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97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unhideWhenUsed/>
    <w:rsid w:val="00AD439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43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97"/>
    <w:rPr>
      <w:rFonts w:ascii="Segoe UI" w:hAnsi="Segoe UI" w:cs="Segoe UI"/>
      <w:color w:val="000000" w:themeColor="text1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4397"/>
  </w:style>
  <w:style w:type="paragraph" w:styleId="BlockText">
    <w:name w:val="Block Text"/>
    <w:basedOn w:val="Normal"/>
    <w:uiPriority w:val="99"/>
    <w:semiHidden/>
    <w:unhideWhenUsed/>
    <w:rsid w:val="00AD439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D43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AD4397"/>
    <w:rPr>
      <w:rFonts w:ascii="Arial" w:hAnsi="Arial" w:cs="Arial"/>
      <w:color w:val="000000" w:themeColor="tex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D43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D439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D43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D439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D4397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D439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D4397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D4397"/>
    <w:rPr>
      <w:rFonts w:ascii="Arial" w:hAnsi="Arial" w:cs="Arial"/>
      <w:color w:val="000000" w:themeColor="text1"/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AD4397"/>
    <w:rPr>
      <w:rFonts w:ascii="Arial" w:hAnsi="Arial" w:cs="Arial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4397"/>
    <w:pPr>
      <w:spacing w:after="200"/>
    </w:pPr>
    <w:rPr>
      <w:i/>
      <w:iCs/>
      <w:color w:val="775F55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D4397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D4397"/>
    <w:rPr>
      <w:rFonts w:ascii="Arial" w:hAnsi="Arial" w:cs="Arial"/>
      <w:color w:val="000000" w:themeColor="text1"/>
    </w:rPr>
  </w:style>
  <w:style w:type="table" w:styleId="ColorfulGrid">
    <w:name w:val="Colorful Grid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D439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D4397"/>
    <w:rPr>
      <w:rFonts w:ascii="Arial" w:hAnsi="Arial" w:cs="Arial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439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43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4397"/>
    <w:rPr>
      <w:rFonts w:ascii="Arial" w:hAnsi="Arial" w:cs="Arial"/>
      <w:b/>
      <w:bCs/>
      <w:color w:val="000000" w:themeColor="text1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D439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D4397"/>
  </w:style>
  <w:style w:type="character" w:customStyle="1" w:styleId="DateChar">
    <w:name w:val="Date Char"/>
    <w:basedOn w:val="DefaultParagraphFont"/>
    <w:link w:val="Date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D439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D4397"/>
    <w:rPr>
      <w:rFonts w:ascii="Segoe UI" w:hAnsi="Segoe UI" w:cs="Segoe UI"/>
      <w:color w:val="000000" w:themeColor="text1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D43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EndnoteReference">
    <w:name w:val="end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D439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D4397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EnvelopeReturn">
    <w:name w:val="envelope return"/>
    <w:basedOn w:val="Normal"/>
    <w:uiPriority w:val="99"/>
    <w:semiHidden/>
    <w:unhideWhenUsed/>
    <w:rsid w:val="00AD4397"/>
    <w:rPr>
      <w:rFonts w:ascii="Georgia" w:eastAsiaTheme="majorEastAsia" w:hAnsi="Georg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D4397"/>
    <w:rPr>
      <w:rFonts w:ascii="Arial" w:hAnsi="Arial" w:cs="Arial"/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D4397"/>
    <w:rPr>
      <w:rFonts w:ascii="Arial" w:hAnsi="Arial" w:cs="Arial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439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4397"/>
    <w:rPr>
      <w:rFonts w:ascii="Arial" w:hAnsi="Arial" w:cs="Arial"/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D439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D439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3">
    <w:name w:val="Grid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D43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D43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D4397"/>
    <w:rPr>
      <w:rFonts w:ascii="Arial" w:hAnsi="Arial" w:cs="Arial"/>
      <w:i/>
      <w:iCs/>
      <w:color w:val="000000" w:themeColor="text1"/>
    </w:rPr>
  </w:style>
  <w:style w:type="character" w:styleId="HTMLCite">
    <w:name w:val="HTML Cit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4397"/>
    <w:rPr>
      <w:rFonts w:ascii="Consolas" w:hAnsi="Consolas" w:cs="Arial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D4397"/>
    <w:rPr>
      <w:rFonts w:ascii="Consolas" w:hAnsi="Consolas" w:cs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D4397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D4397"/>
    <w:rPr>
      <w:rFonts w:ascii="Arial" w:hAnsi="Arial" w:cs="Arial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D4397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D4397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D4397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D4397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D4397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D4397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D4397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D4397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D4397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D4397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D4397"/>
    <w:rPr>
      <w:rFonts w:ascii="Georgia" w:eastAsiaTheme="majorEastAsia" w:hAnsi="Georg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AD4397"/>
    <w:rPr>
      <w:rFonts w:ascii="Arial" w:hAnsi="Arial" w:cs="Arial"/>
      <w:i/>
      <w:iCs/>
      <w:color w:val="303848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D439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D4397"/>
    <w:rPr>
      <w:rFonts w:ascii="Arial" w:hAnsi="Arial" w:cs="Arial"/>
      <w:i/>
      <w:iCs/>
      <w:color w:val="303848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AD4397"/>
    <w:rPr>
      <w:rFonts w:ascii="Arial" w:hAnsi="Arial" w:cs="Arial"/>
      <w:b/>
      <w:bCs/>
      <w:smallCaps/>
      <w:color w:val="303848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D439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D43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paragraph" w:styleId="List">
    <w:name w:val="List"/>
    <w:basedOn w:val="Normal"/>
    <w:uiPriority w:val="99"/>
    <w:semiHidden/>
    <w:unhideWhenUsed/>
    <w:rsid w:val="00AD439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D439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D439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D439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D4397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D439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D439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D439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D439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D439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D439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D439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D439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D439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D439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D439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D439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D439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D439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D439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AD43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2">
    <w:name w:val="List Table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D439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3">
    <w:name w:val="List Table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D439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D439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D439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D43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D439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D439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D439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D439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D439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D439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D43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D439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D439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D439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D439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D439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D439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D43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D4397"/>
    <w:rPr>
      <w:rFonts w:ascii="Consolas" w:hAnsi="Consolas" w:cs="Consolas"/>
      <w:color w:val="000000" w:themeColor="text1"/>
      <w:sz w:val="20"/>
      <w:szCs w:val="20"/>
    </w:rPr>
  </w:style>
  <w:style w:type="table" w:styleId="MediumGrid1">
    <w:name w:val="Medium Grid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D43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D439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D4397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D439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D43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AD4397"/>
    <w:rPr>
      <w:rFonts w:ascii="Arial" w:hAnsi="Arial" w:cs="Arial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D439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D4397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NoSpacing">
    <w:name w:val="No Spacing"/>
    <w:uiPriority w:val="1"/>
    <w:semiHidden/>
    <w:qFormat/>
    <w:rsid w:val="00AD439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AD4397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D43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D43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D4397"/>
    <w:rPr>
      <w:rFonts w:ascii="Arial" w:hAnsi="Arial" w:cs="Arial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AD4397"/>
    <w:rPr>
      <w:rFonts w:ascii="Arial" w:hAnsi="Arial" w:cs="Arial"/>
    </w:rPr>
  </w:style>
  <w:style w:type="table" w:styleId="PlainTable1">
    <w:name w:val="Plain Table 1"/>
    <w:basedOn w:val="TableNormal"/>
    <w:uiPriority w:val="41"/>
    <w:rsid w:val="00AD43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D43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D43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D43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D43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D439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D4397"/>
    <w:rPr>
      <w:rFonts w:ascii="Consolas" w:hAnsi="Consolas" w:cs="Consolas"/>
      <w:color w:val="000000" w:themeColor="text1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D439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D4397"/>
    <w:rPr>
      <w:rFonts w:ascii="Arial" w:hAnsi="Arial" w:cs="Arial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D43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D4397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AD4397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D4397"/>
    <w:rPr>
      <w:rFonts w:ascii="Arial" w:hAnsi="Arial" w:cs="Arial"/>
      <w:color w:val="000000" w:themeColor="text1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AD4397"/>
    <w:rPr>
      <w:rFonts w:ascii="Arial" w:hAnsi="Arial" w:cs="Arial"/>
      <w:u w:val="dotted"/>
    </w:rPr>
  </w:style>
  <w:style w:type="character" w:styleId="Strong">
    <w:name w:val="Strong"/>
    <w:basedOn w:val="DefaultParagraphFont"/>
    <w:uiPriority w:val="22"/>
    <w:semiHidden/>
    <w:qFormat/>
    <w:rsid w:val="00AD4397"/>
    <w:rPr>
      <w:rFonts w:ascii="Arial" w:hAnsi="Arial" w:cs="Arial"/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AD4397"/>
    <w:rPr>
      <w:rFonts w:ascii="Arial" w:hAnsi="Arial" w:cs="Arial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AD4397"/>
    <w:rPr>
      <w:rFonts w:ascii="Arial" w:hAnsi="Arial" w:cs="Arial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D439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D439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D43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D43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D43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D43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D439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D439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D439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D439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D439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D43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D439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D439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D439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D439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D439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D43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D43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D439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D43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D43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D4397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D4397"/>
  </w:style>
  <w:style w:type="table" w:styleId="TableProfessional">
    <w:name w:val="Table Professional"/>
    <w:basedOn w:val="TableNormal"/>
    <w:uiPriority w:val="99"/>
    <w:semiHidden/>
    <w:unhideWhenUsed/>
    <w:rsid w:val="00AD439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D439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D43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D439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D43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D43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D4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D439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D439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D439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D4397"/>
    <w:pPr>
      <w:spacing w:before="120"/>
    </w:pPr>
    <w:rPr>
      <w:rFonts w:ascii="Georgia" w:eastAsiaTheme="majorEastAsia" w:hAnsi="Georgia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D43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D439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D4397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D4397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D4397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D4397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D4397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D4397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D4397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4397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D439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4103944\lyciastenson.github.io\CV\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9FD5B3EAC34270BA2AEE29BB8C4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273A7-E5C3-4134-A484-76F45F4AD611}"/>
      </w:docPartPr>
      <w:docPartBody>
        <w:p w:rsidR="005B0865" w:rsidRDefault="00000000">
          <w:pPr>
            <w:pStyle w:val="E99FD5B3EAC34270BA2AEE29BB8C4FC6"/>
          </w:pPr>
          <w:r w:rsidRPr="00605A5B">
            <w:rPr>
              <w:lang w:bidi="en-GB"/>
            </w:rPr>
            <w:t>Contact</w:t>
          </w:r>
        </w:p>
      </w:docPartBody>
    </w:docPart>
    <w:docPart>
      <w:docPartPr>
        <w:name w:val="E5AEA0893EAD41C2AEEC115E2E9FA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808144-4BB6-4580-B22B-493385D4A9B7}"/>
      </w:docPartPr>
      <w:docPartBody>
        <w:p w:rsidR="004E1CDC" w:rsidRDefault="00000000" w:rsidP="0057534A">
          <w:pPr>
            <w:pStyle w:val="TextLeft"/>
          </w:pPr>
          <w:r w:rsidRPr="00605A5B">
            <w:rPr>
              <w:lang w:val="en-GB" w:bidi="en-GB"/>
            </w:rPr>
            <w:t>[Address]</w:t>
          </w:r>
        </w:p>
        <w:p w:rsidR="005B0865" w:rsidRDefault="00000000">
          <w:pPr>
            <w:pStyle w:val="E5AEA0893EAD41C2AEEC115E2E9FA9F2"/>
          </w:pPr>
          <w:r w:rsidRPr="00605A5B">
            <w:rPr>
              <w:lang w:bidi="en-GB"/>
            </w:rPr>
            <w:t>[City, County/Region, Postcode]</w:t>
          </w:r>
        </w:p>
      </w:docPartBody>
    </w:docPart>
    <w:docPart>
      <w:docPartPr>
        <w:name w:val="E6E59AD225594FB2B9FD63E661C29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39C27-F6B3-4FE1-BECF-13BC0AB1930D}"/>
      </w:docPartPr>
      <w:docPartBody>
        <w:p w:rsidR="005B0865" w:rsidRDefault="00000000">
          <w:pPr>
            <w:pStyle w:val="E6E59AD225594FB2B9FD63E661C29D69"/>
          </w:pPr>
          <w:r w:rsidRPr="00605A5B">
            <w:rPr>
              <w:lang w:bidi="en-GB"/>
            </w:rPr>
            <w:t>[Phone]</w:t>
          </w:r>
        </w:p>
      </w:docPartBody>
    </w:docPart>
    <w:docPart>
      <w:docPartPr>
        <w:name w:val="F9CBC92E26D14BBB97D6708939F87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DB0C2-61A9-425D-9CF8-3459F6E1BD04}"/>
      </w:docPartPr>
      <w:docPartBody>
        <w:p w:rsidR="005B0865" w:rsidRDefault="00000000">
          <w:pPr>
            <w:pStyle w:val="F9CBC92E26D14BBB97D6708939F87CB4"/>
          </w:pPr>
          <w:r w:rsidRPr="00605A5B">
            <w:rPr>
              <w:lang w:bidi="en-GB"/>
            </w:rPr>
            <w:t>[Email address]</w:t>
          </w:r>
        </w:p>
      </w:docPartBody>
    </w:docPart>
    <w:docPart>
      <w:docPartPr>
        <w:name w:val="33D4E771827A4C46988D6D84071FD1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C8923-A8EA-4114-BF99-F79D3CE52BCE}"/>
      </w:docPartPr>
      <w:docPartBody>
        <w:p w:rsidR="005B0865" w:rsidRDefault="00000000">
          <w:pPr>
            <w:pStyle w:val="33D4E771827A4C46988D6D84071FD132"/>
          </w:pPr>
          <w:r w:rsidRPr="006E70D3">
            <w:rPr>
              <w:lang w:bidi="en-GB"/>
            </w:rPr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CD18C203B8F145B9B32DF4C00581C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CEB11-98C7-4CEC-B92E-00F593407F38}"/>
      </w:docPartPr>
      <w:docPartBody>
        <w:p w:rsidR="005B0865" w:rsidRDefault="00000000">
          <w:pPr>
            <w:pStyle w:val="CD18C203B8F145B9B32DF4C00581CF25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4F1DBFC578FD44299AB4D84B529C3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F253F-ECA4-4FB5-AA86-69405D2F6ED0}"/>
      </w:docPartPr>
      <w:docPartBody>
        <w:p w:rsidR="005B0865" w:rsidRDefault="00000000">
          <w:pPr>
            <w:pStyle w:val="4F1DBFC578FD44299AB4D84B529C36A4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4743E3FDC692440395AD439802FED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B97A3-4788-4768-AE16-9FC3EF17E9E6}"/>
      </w:docPartPr>
      <w:docPartBody>
        <w:p w:rsidR="005B0865" w:rsidRDefault="00000000">
          <w:pPr>
            <w:pStyle w:val="4743E3FDC692440395AD439802FEDD97"/>
          </w:pPr>
          <w:r w:rsidRPr="000E1D44">
            <w:rPr>
              <w:lang w:bidi="en-GB"/>
            </w:rPr>
            <w:t>[Job title]</w:t>
          </w:r>
        </w:p>
      </w:docPartBody>
    </w:docPart>
    <w:docPart>
      <w:docPartPr>
        <w:name w:val="80E008DD60E8408F8F6F1BFB4FEE1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F1C0B-7D5A-4944-BCAC-601B3EA50402}"/>
      </w:docPartPr>
      <w:docPartBody>
        <w:p w:rsidR="005B0865" w:rsidRDefault="00000000">
          <w:pPr>
            <w:pStyle w:val="80E008DD60E8408F8F6F1BFB4FEE156D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85E113DF679D4B09A59B593A4666A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1BB70-6954-4723-8A18-D8E0C236006F}"/>
      </w:docPartPr>
      <w:docPartBody>
        <w:p w:rsidR="005B0865" w:rsidRDefault="00000000">
          <w:pPr>
            <w:pStyle w:val="85E113DF679D4B09A59B593A4666A1B5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7DDF6B8E77444E9787034FE4BA7EA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4F200-5718-4919-9EC2-E63574C031AD}"/>
      </w:docPartPr>
      <w:docPartBody>
        <w:p w:rsidR="005B0865" w:rsidRDefault="00000000">
          <w:pPr>
            <w:pStyle w:val="7DDF6B8E77444E9787034FE4BA7EA0D5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E510BB89F7954ADAB91FD054BB3FB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4E777-F214-4089-A42A-42EC8B872F96}"/>
      </w:docPartPr>
      <w:docPartBody>
        <w:p w:rsidR="005B0865" w:rsidRDefault="00000000">
          <w:pPr>
            <w:pStyle w:val="E510BB89F7954ADAB91FD054BB3FBC42"/>
          </w:pPr>
          <w:r w:rsidRPr="000E1D44">
            <w:rPr>
              <w:lang w:bidi="en-GB"/>
            </w:rPr>
            <w:t>[Job title]</w:t>
          </w:r>
        </w:p>
      </w:docPartBody>
    </w:docPart>
    <w:docPart>
      <w:docPartPr>
        <w:name w:val="4AE3CBDA66A2480FBF7570101F0FA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680398-AFEA-4B95-8932-1C425F0516A2}"/>
      </w:docPartPr>
      <w:docPartBody>
        <w:p w:rsidR="005B0865" w:rsidRDefault="00000000">
          <w:pPr>
            <w:pStyle w:val="4AE3CBDA66A2480FBF7570101F0FAFE8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E8E63B27BD064CC1B832168934361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08D80-E089-4301-9076-3B10A89381AE}"/>
      </w:docPartPr>
      <w:docPartBody>
        <w:p w:rsidR="005B0865" w:rsidRDefault="00000000">
          <w:pPr>
            <w:pStyle w:val="E8E63B27BD064CC1B832168934361A46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F3E7C279290348F6BD40ED703D8F8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3FA4F4-F2FA-4601-B854-FC1D1C5633AF}"/>
      </w:docPartPr>
      <w:docPartBody>
        <w:p w:rsidR="005B0865" w:rsidRDefault="00000000">
          <w:pPr>
            <w:pStyle w:val="F3E7C279290348F6BD40ED703D8F80A9"/>
          </w:pPr>
          <w:r>
            <w:rPr>
              <w:lang w:bidi="en-GB"/>
            </w:rPr>
            <w:t>[Dates from] - [To]</w:t>
          </w:r>
        </w:p>
      </w:docPartBody>
    </w:docPart>
    <w:docPart>
      <w:docPartPr>
        <w:name w:val="6AA33C42FBC846DAA45AC8528665AD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79D60A-A598-4BF4-BF69-026BDBC8F7F0}"/>
      </w:docPartPr>
      <w:docPartBody>
        <w:p w:rsidR="005B0865" w:rsidRDefault="00000000">
          <w:pPr>
            <w:pStyle w:val="6AA33C42FBC846DAA45AC8528665ADC8"/>
          </w:pPr>
          <w:r w:rsidRPr="000E1D44">
            <w:rPr>
              <w:lang w:bidi="en-GB"/>
            </w:rPr>
            <w:t>[Job title]</w:t>
          </w:r>
        </w:p>
      </w:docPartBody>
    </w:docPart>
    <w:docPart>
      <w:docPartPr>
        <w:name w:val="EA919C4D3A154D0783CDD71BAE1CC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805AEE-57D8-490A-97A9-515F436D00EC}"/>
      </w:docPartPr>
      <w:docPartBody>
        <w:p w:rsidR="005B0865" w:rsidRDefault="00000000">
          <w:pPr>
            <w:pStyle w:val="EA919C4D3A154D0783CDD71BAE1CC02D"/>
          </w:pPr>
          <w:r w:rsidRPr="000E1D44">
            <w:rPr>
              <w:lang w:bidi="en-GB"/>
            </w:rPr>
            <w:t>[Job position]</w:t>
          </w:r>
        </w:p>
      </w:docPartBody>
    </w:docPart>
    <w:docPart>
      <w:docPartPr>
        <w:name w:val="F465D8CC632942068F013554CB4977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AB62A-35E0-4C76-9981-EAB6FC9B03E6}"/>
      </w:docPartPr>
      <w:docPartBody>
        <w:p w:rsidR="005B0865" w:rsidRDefault="00000000">
          <w:pPr>
            <w:pStyle w:val="F465D8CC632942068F013554CB4977BE"/>
          </w:pPr>
          <w:r>
            <w:rPr>
              <w:lang w:bidi="en-GB"/>
            </w:rPr>
            <w:t>[Company name]</w:t>
          </w:r>
        </w:p>
      </w:docPartBody>
    </w:docPart>
    <w:docPart>
      <w:docPartPr>
        <w:name w:val="00EF0A34752148B2832CB3A664D0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B9E99-541E-4F5F-B194-4E0B4D952906}"/>
      </w:docPartPr>
      <w:docPartBody>
        <w:p w:rsidR="005B0865" w:rsidRDefault="00000000">
          <w:pPr>
            <w:pStyle w:val="00EF0A34752148B2832CB3A664D0AB24"/>
          </w:pPr>
          <w:r w:rsidRPr="000E1D44">
            <w:rPr>
              <w:lang w:bidi="en-GB"/>
            </w:rPr>
            <w:t>[This is the place for a brief summary of your key responsibilities and most stellar accomplishments.]</w:t>
          </w:r>
        </w:p>
      </w:docPartBody>
    </w:docPart>
    <w:docPart>
      <w:docPartPr>
        <w:name w:val="60F34FF0416A4EE2ABD0143604CB2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B949B-DEEF-4659-9525-3F42770AFE8D}"/>
      </w:docPartPr>
      <w:docPartBody>
        <w:p w:rsidR="005B0865" w:rsidRDefault="00000000">
          <w:pPr>
            <w:pStyle w:val="60F34FF0416A4EE2ABD0143604CB291A"/>
          </w:pPr>
          <w:r w:rsidRPr="000E1D44">
            <w:rPr>
              <w:lang w:bidi="en-GB"/>
            </w:rPr>
            <w:t>Key skills</w:t>
          </w:r>
        </w:p>
      </w:docPartBody>
    </w:docPart>
    <w:docPart>
      <w:docPartPr>
        <w:name w:val="6F085C0456264955B3F8297C8A850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92836-BC80-4AA5-8E70-0B864A4BBD72}"/>
      </w:docPartPr>
      <w:docPartBody>
        <w:p w:rsidR="004E1CDC" w:rsidRDefault="00000000" w:rsidP="0057534A">
          <w:pPr>
            <w:pStyle w:val="TextLeft"/>
          </w:pPr>
          <w:r w:rsidRPr="000E1D44">
            <w:rPr>
              <w:lang w:val="en-GB" w:bidi="en-GB"/>
            </w:rPr>
            <w:t>Marketing</w:t>
          </w:r>
        </w:p>
        <w:p w:rsidR="004E1CDC" w:rsidRDefault="00000000" w:rsidP="0057534A">
          <w:pPr>
            <w:pStyle w:val="TextLeft"/>
          </w:pPr>
          <w:r w:rsidRPr="000E1D44">
            <w:rPr>
              <w:lang w:val="en-GB" w:bidi="en-GB"/>
            </w:rPr>
            <w:t>Project management</w:t>
          </w:r>
        </w:p>
        <w:p w:rsidR="004E1CDC" w:rsidRDefault="00000000" w:rsidP="0057534A">
          <w:pPr>
            <w:pStyle w:val="TextLeft"/>
          </w:pPr>
          <w:r w:rsidRPr="000E1D44">
            <w:rPr>
              <w:lang w:val="en-GB" w:bidi="en-GB"/>
            </w:rPr>
            <w:t xml:space="preserve">Budget planning </w:t>
          </w:r>
        </w:p>
        <w:p w:rsidR="004E1CDC" w:rsidRDefault="00000000" w:rsidP="0057534A">
          <w:pPr>
            <w:pStyle w:val="TextLeft"/>
          </w:pPr>
          <w:r w:rsidRPr="000E1D44">
            <w:rPr>
              <w:lang w:val="en-GB" w:bidi="en-GB"/>
            </w:rPr>
            <w:t>Social media</w:t>
          </w:r>
        </w:p>
        <w:p w:rsidR="005B0865" w:rsidRDefault="00000000">
          <w:pPr>
            <w:pStyle w:val="6F085C0456264955B3F8297C8A850A9B"/>
          </w:pPr>
          <w:r w:rsidRPr="000E1D44">
            <w:rPr>
              <w:lang w:bidi="en-GB"/>
            </w:rPr>
            <w:t>Planning</w:t>
          </w:r>
        </w:p>
      </w:docPartBody>
    </w:docPart>
    <w:docPart>
      <w:docPartPr>
        <w:name w:val="28D907E540BB458FBF28EF2290D027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241164-55B6-4A95-944D-7745CE7B1415}"/>
      </w:docPartPr>
      <w:docPartBody>
        <w:p w:rsidR="005B0865" w:rsidRDefault="00000000">
          <w:pPr>
            <w:pStyle w:val="28D907E540BB458FBF28EF2290D027D5"/>
          </w:pPr>
          <w:r>
            <w:rPr>
              <w:lang w:bidi="en-GB"/>
            </w:rPr>
            <w:t>Communication</w:t>
          </w:r>
        </w:p>
      </w:docPartBody>
    </w:docPart>
    <w:docPart>
      <w:docPartPr>
        <w:name w:val="755A2E71F9274DBEBA704ED393528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F47422-DEBF-4A40-B4A9-6E0A7358DA95}"/>
      </w:docPartPr>
      <w:docPartBody>
        <w:p w:rsidR="004E1CDC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[You delivered that big presentation to rave reviews. Don’t be shy about it now!</w:t>
          </w:r>
        </w:p>
        <w:p w:rsidR="005B0865" w:rsidRDefault="00000000">
          <w:pPr>
            <w:pStyle w:val="755A2E71F9274DBEBA704ED3935286C5"/>
          </w:pPr>
          <w:r w:rsidRPr="000E1D44">
            <w:rPr>
              <w:lang w:bidi="en-GB"/>
            </w:rPr>
            <w:t>This is the place to show how well you work and play with others.]</w:t>
          </w:r>
        </w:p>
      </w:docPartBody>
    </w:docPart>
    <w:docPart>
      <w:docPartPr>
        <w:name w:val="DF375EE9A34149368625D7E27174E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EB2ED5-0933-4F08-8150-236729E73327}"/>
      </w:docPartPr>
      <w:docPartBody>
        <w:p w:rsidR="005B0865" w:rsidRDefault="00000000">
          <w:pPr>
            <w:pStyle w:val="DF375EE9A34149368625D7E27174E48C"/>
          </w:pPr>
          <w:r>
            <w:rPr>
              <w:lang w:bidi="en-GB"/>
            </w:rPr>
            <w:t>Leadership</w:t>
          </w:r>
        </w:p>
      </w:docPartBody>
    </w:docPart>
    <w:docPart>
      <w:docPartPr>
        <w:name w:val="6FDD913EF2D3409F99EFAAB2DDE94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591B1-75FD-411F-A267-BD50187E1928}"/>
      </w:docPartPr>
      <w:docPartBody>
        <w:p w:rsidR="004E1CDC" w:rsidRPr="000E1D44" w:rsidRDefault="00000000" w:rsidP="0057534A">
          <w:pPr>
            <w:pStyle w:val="TextRight"/>
          </w:pPr>
          <w:r w:rsidRPr="000E1D44">
            <w:rPr>
              <w:lang w:val="en-GB" w:bidi="en-GB"/>
            </w:rPr>
            <w:t>[Are you president of your society, head of the accommodation board or a team leader for your favourite charity?</w:t>
          </w:r>
        </w:p>
        <w:p w:rsidR="005B0865" w:rsidRDefault="00000000">
          <w:pPr>
            <w:pStyle w:val="6FDD913EF2D3409F99EFAAB2DDE948ED"/>
          </w:pPr>
          <w:r w:rsidRPr="000E1D44">
            <w:rPr>
              <w:lang w:bidi="en-GB"/>
            </w:rPr>
            <w:t>You’re a natural leader – tell it like it is!]</w:t>
          </w:r>
        </w:p>
      </w:docPartBody>
    </w:docPart>
    <w:docPart>
      <w:docPartPr>
        <w:name w:val="4FFDD858F8334537AA8EE67EA128D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0B2-55B7-49EE-9C40-3E509CA5327A}"/>
      </w:docPartPr>
      <w:docPartBody>
        <w:p w:rsidR="005B0865" w:rsidRDefault="00000000">
          <w:pPr>
            <w:pStyle w:val="4FFDD858F8334537AA8EE67EA128DF15"/>
          </w:pPr>
          <w:r w:rsidRPr="000E1D44">
            <w:rPr>
              <w:lang w:bidi="en-GB"/>
            </w:rPr>
            <w:t>References</w:t>
          </w:r>
        </w:p>
      </w:docPartBody>
    </w:docPart>
    <w:docPart>
      <w:docPartPr>
        <w:name w:val="23E7CC9C9F634E93AA133F3AAC525F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0996B-8526-48FD-A831-8DF1FF69C082}"/>
      </w:docPartPr>
      <w:docPartBody>
        <w:p w:rsidR="005B0865" w:rsidRDefault="00000000">
          <w:pPr>
            <w:pStyle w:val="23E7CC9C9F634E93AA133F3AAC525F80"/>
          </w:pPr>
          <w:r w:rsidRPr="000E1D44">
            <w:rPr>
              <w:lang w:bidi="en-GB"/>
            </w:rPr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FC"/>
    <w:rsid w:val="005B0865"/>
    <w:rsid w:val="006107C4"/>
    <w:rsid w:val="0082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5CAA1A6A5748AE893D1CE364FF91C9">
    <w:name w:val="875CAA1A6A5748AE893D1CE364FF91C9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88B98F6561A44DFA1B7E525C9EFD07F">
    <w:name w:val="488B98F6561A44DFA1B7E525C9EFD07F"/>
  </w:style>
  <w:style w:type="paragraph" w:customStyle="1" w:styleId="CB8D22E93E85405DBAA89786F76048F1">
    <w:name w:val="CB8D22E93E85405DBAA89786F76048F1"/>
  </w:style>
  <w:style w:type="paragraph" w:customStyle="1" w:styleId="E99FD5B3EAC34270BA2AEE29BB8C4FC6">
    <w:name w:val="E99FD5B3EAC34270BA2AEE29BB8C4FC6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jc w:val="right"/>
    </w:pPr>
    <w:rPr>
      <w:rFonts w:eastAsiaTheme="minorHAnsi"/>
      <w:color w:val="404040" w:themeColor="text1" w:themeTint="BF"/>
      <w:szCs w:val="24"/>
      <w:lang w:val="en-US" w:eastAsia="en-US"/>
    </w:rPr>
  </w:style>
  <w:style w:type="paragraph" w:customStyle="1" w:styleId="E5AEA0893EAD41C2AEEC115E2E9FA9F2">
    <w:name w:val="E5AEA0893EAD41C2AEEC115E2E9FA9F2"/>
  </w:style>
  <w:style w:type="paragraph" w:customStyle="1" w:styleId="E6E59AD225594FB2B9FD63E661C29D69">
    <w:name w:val="E6E59AD225594FB2B9FD63E661C29D69"/>
  </w:style>
  <w:style w:type="paragraph" w:customStyle="1" w:styleId="F9CBC92E26D14BBB97D6708939F87CB4">
    <w:name w:val="F9CBC92E26D14BBB97D6708939F87CB4"/>
  </w:style>
  <w:style w:type="paragraph" w:customStyle="1" w:styleId="33EFAEF0C623447F9820E439CCE8859E">
    <w:name w:val="33EFAEF0C623447F9820E439CCE8859E"/>
  </w:style>
  <w:style w:type="paragraph" w:customStyle="1" w:styleId="33D4E771827A4C46988D6D84071FD132">
    <w:name w:val="33D4E771827A4C46988D6D84071FD132"/>
  </w:style>
  <w:style w:type="paragraph" w:customStyle="1" w:styleId="53E458A25794409B9501E2D429B8D785">
    <w:name w:val="53E458A25794409B9501E2D429B8D785"/>
  </w:style>
  <w:style w:type="paragraph" w:customStyle="1" w:styleId="DA7F6C869AF945D38F6F52644D6BBC2E">
    <w:name w:val="DA7F6C869AF945D38F6F52644D6BBC2E"/>
  </w:style>
  <w:style w:type="paragraph" w:customStyle="1" w:styleId="CD18C203B8F145B9B32DF4C00581CF25">
    <w:name w:val="CD18C203B8F145B9B32DF4C00581CF25"/>
  </w:style>
  <w:style w:type="paragraph" w:customStyle="1" w:styleId="4F1DBFC578FD44299AB4D84B529C36A4">
    <w:name w:val="4F1DBFC578FD44299AB4D84B529C36A4"/>
  </w:style>
  <w:style w:type="paragraph" w:customStyle="1" w:styleId="4743E3FDC692440395AD439802FEDD97">
    <w:name w:val="4743E3FDC692440395AD439802FEDD97"/>
  </w:style>
  <w:style w:type="paragraph" w:customStyle="1" w:styleId="80E008DD60E8408F8F6F1BFB4FEE156D">
    <w:name w:val="80E008DD60E8408F8F6F1BFB4FEE156D"/>
  </w:style>
  <w:style w:type="paragraph" w:customStyle="1" w:styleId="85E113DF679D4B09A59B593A4666A1B5">
    <w:name w:val="85E113DF679D4B09A59B593A4666A1B5"/>
  </w:style>
  <w:style w:type="paragraph" w:customStyle="1" w:styleId="7DDF6B8E77444E9787034FE4BA7EA0D5">
    <w:name w:val="7DDF6B8E77444E9787034FE4BA7EA0D5"/>
  </w:style>
  <w:style w:type="paragraph" w:customStyle="1" w:styleId="E510BB89F7954ADAB91FD054BB3FBC42">
    <w:name w:val="E510BB89F7954ADAB91FD054BB3FBC42"/>
  </w:style>
  <w:style w:type="paragraph" w:customStyle="1" w:styleId="4AE3CBDA66A2480FBF7570101F0FAFE8">
    <w:name w:val="4AE3CBDA66A2480FBF7570101F0FAFE8"/>
  </w:style>
  <w:style w:type="paragraph" w:customStyle="1" w:styleId="E8E63B27BD064CC1B832168934361A46">
    <w:name w:val="E8E63B27BD064CC1B832168934361A46"/>
  </w:style>
  <w:style w:type="paragraph" w:customStyle="1" w:styleId="F3E7C279290348F6BD40ED703D8F80A9">
    <w:name w:val="F3E7C279290348F6BD40ED703D8F80A9"/>
  </w:style>
  <w:style w:type="paragraph" w:customStyle="1" w:styleId="6AA33C42FBC846DAA45AC8528665ADC8">
    <w:name w:val="6AA33C42FBC846DAA45AC8528665ADC8"/>
  </w:style>
  <w:style w:type="paragraph" w:customStyle="1" w:styleId="EA919C4D3A154D0783CDD71BAE1CC02D">
    <w:name w:val="EA919C4D3A154D0783CDD71BAE1CC02D"/>
  </w:style>
  <w:style w:type="paragraph" w:customStyle="1" w:styleId="F465D8CC632942068F013554CB4977BE">
    <w:name w:val="F465D8CC632942068F013554CB4977BE"/>
  </w:style>
  <w:style w:type="paragraph" w:customStyle="1" w:styleId="00EF0A34752148B2832CB3A664D0AB24">
    <w:name w:val="00EF0A34752148B2832CB3A664D0AB24"/>
  </w:style>
  <w:style w:type="paragraph" w:customStyle="1" w:styleId="60F34FF0416A4EE2ABD0143604CB291A">
    <w:name w:val="60F34FF0416A4EE2ABD0143604CB291A"/>
  </w:style>
  <w:style w:type="paragraph" w:customStyle="1" w:styleId="6F085C0456264955B3F8297C8A850A9B">
    <w:name w:val="6F085C0456264955B3F8297C8A850A9B"/>
  </w:style>
  <w:style w:type="paragraph" w:customStyle="1" w:styleId="28D907E540BB458FBF28EF2290D027D5">
    <w:name w:val="28D907E540BB458FBF28EF2290D027D5"/>
  </w:style>
  <w:style w:type="paragraph" w:customStyle="1" w:styleId="TextRight">
    <w:name w:val="TextRight"/>
    <w:basedOn w:val="Normal"/>
    <w:next w:val="Normal"/>
    <w:uiPriority w:val="5"/>
    <w:qFormat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  <w:lang w:val="en-US" w:eastAsia="en-US"/>
    </w:rPr>
  </w:style>
  <w:style w:type="paragraph" w:customStyle="1" w:styleId="755A2E71F9274DBEBA704ED3935286C5">
    <w:name w:val="755A2E71F9274DBEBA704ED3935286C5"/>
  </w:style>
  <w:style w:type="paragraph" w:customStyle="1" w:styleId="DF375EE9A34149368625D7E27174E48C">
    <w:name w:val="DF375EE9A34149368625D7E27174E48C"/>
  </w:style>
  <w:style w:type="paragraph" w:customStyle="1" w:styleId="6FDD913EF2D3409F99EFAAB2DDE948ED">
    <w:name w:val="6FDD913EF2D3409F99EFAAB2DDE948ED"/>
  </w:style>
  <w:style w:type="paragraph" w:customStyle="1" w:styleId="4FFDD858F8334537AA8EE67EA128DF15">
    <w:name w:val="4FFDD858F8334537AA8EE67EA128DF15"/>
  </w:style>
  <w:style w:type="paragraph" w:customStyle="1" w:styleId="23E7CC9C9F634E93AA133F3AAC525F80">
    <w:name w:val="23E7CC9C9F634E93AA133F3AAC525F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CV.dotx</Template>
  <TotalTime>0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2023-02-06T12:19:00Z</dcterms:created>
  <dcterms:modified xsi:type="dcterms:W3CDTF">2023-02-06T12:21:00Z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